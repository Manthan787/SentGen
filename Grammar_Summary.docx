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2E7BA" w14:textId="03F58D2C" w:rsidR="00460B05" w:rsidRDefault="00460B05">
      <w:pPr>
        <w:pStyle w:val="Date"/>
      </w:pPr>
    </w:p>
    <w:p w14:paraId="65D0C23B" w14:textId="77777777" w:rsidR="00460B05" w:rsidRDefault="00266320">
      <w:pPr>
        <w:pStyle w:val="Title"/>
      </w:pPr>
      <w:r>
        <w:t>Changes made in grammar2</w:t>
      </w:r>
    </w:p>
    <w:p w14:paraId="14B82E6C" w14:textId="77777777" w:rsidR="00460B05" w:rsidRPr="005C771F" w:rsidRDefault="00266320">
      <w:pPr>
        <w:pStyle w:val="Heading1"/>
        <w:rPr>
          <w:sz w:val="32"/>
          <w:szCs w:val="32"/>
        </w:rPr>
      </w:pPr>
      <w:r w:rsidRPr="005C771F">
        <w:rPr>
          <w:sz w:val="32"/>
          <w:szCs w:val="32"/>
        </w:rPr>
        <w:t xml:space="preserve">Assign higher probability to the nbar production </w:t>
      </w:r>
    </w:p>
    <w:p w14:paraId="78D9A8AB" w14:textId="77777777" w:rsidR="00266320" w:rsidRDefault="00266320" w:rsidP="00266320">
      <w:pPr>
        <w:rPr>
          <w:rFonts w:asciiTheme="majorHAnsi" w:eastAsiaTheme="majorEastAsia" w:hAnsiTheme="majorHAnsi" w:cstheme="majorBidi"/>
          <w:color w:val="2E2E2E" w:themeColor="accent2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2E2E" w:themeColor="accent2"/>
          <w:sz w:val="32"/>
          <w:szCs w:val="32"/>
        </w:rPr>
        <w:t xml:space="preserve">Assigning higher probability to the Nbar production </w:t>
      </w:r>
    </w:p>
    <w:p w14:paraId="5128943E" w14:textId="6D45A575" w:rsidR="00266320" w:rsidRDefault="00266320" w:rsidP="00266320">
      <w:pPr>
        <w:rPr>
          <w:rFonts w:asciiTheme="majorHAnsi" w:eastAsiaTheme="majorEastAsia" w:hAnsiTheme="majorHAnsi" w:cstheme="majorBidi"/>
          <w:color w:val="2E2E2E" w:themeColor="accent2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2E2E" w:themeColor="accent2"/>
          <w:sz w:val="32"/>
          <w:szCs w:val="32"/>
        </w:rPr>
        <w:t>Nbar -&gt; Nbar PP</w:t>
      </w:r>
      <w:r w:rsidR="008C5030">
        <w:rPr>
          <w:rFonts w:asciiTheme="majorHAnsi" w:eastAsiaTheme="majorEastAsia" w:hAnsiTheme="majorHAnsi" w:cstheme="majorBidi"/>
          <w:color w:val="2E2E2E" w:themeColor="accent2"/>
          <w:sz w:val="32"/>
          <w:szCs w:val="32"/>
        </w:rPr>
        <w:t xml:space="preserve"> (previously just 1)</w:t>
      </w:r>
      <w:r>
        <w:rPr>
          <w:rFonts w:asciiTheme="majorHAnsi" w:eastAsiaTheme="majorEastAsia" w:hAnsiTheme="majorHAnsi" w:cstheme="majorBidi"/>
          <w:color w:val="2E2E2E" w:themeColor="accent2"/>
          <w:sz w:val="32"/>
          <w:szCs w:val="32"/>
        </w:rPr>
        <w:t xml:space="preserve">, generates longer sentences. Since this production contains a PP, which has NP in its rule. And since NP has Nbar in its rule, Nbar is called over and over again. </w:t>
      </w:r>
    </w:p>
    <w:p w14:paraId="1CCBEC90" w14:textId="77777777" w:rsidR="00266320" w:rsidRDefault="00266320" w:rsidP="00266320">
      <w:pPr>
        <w:rPr>
          <w:rFonts w:asciiTheme="majorHAnsi" w:eastAsiaTheme="majorEastAsia" w:hAnsiTheme="majorHAnsi" w:cstheme="majorBidi"/>
          <w:color w:val="2E2E2E" w:themeColor="accent2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2E2E" w:themeColor="accent2"/>
          <w:sz w:val="32"/>
          <w:szCs w:val="32"/>
        </w:rPr>
        <w:t xml:space="preserve">Previously the weight of the mentioned rule was just 1, and the competing rule Nbar -&gt; Noun had had higher weight of 20. Since, Noun directly points to a terminal symbol, the sentences were shorter for grammar1. </w:t>
      </w:r>
    </w:p>
    <w:p w14:paraId="5F324A43" w14:textId="76A863BD" w:rsidR="00F11B88" w:rsidRPr="00266320" w:rsidRDefault="00F11B88" w:rsidP="00266320">
      <w:pPr>
        <w:rPr>
          <w:rFonts w:asciiTheme="majorHAnsi" w:eastAsiaTheme="majorEastAsia" w:hAnsiTheme="majorHAnsi" w:cstheme="majorBidi"/>
          <w:color w:val="2E2E2E" w:themeColor="accent2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2E2E" w:themeColor="accent2"/>
          <w:sz w:val="32"/>
          <w:szCs w:val="32"/>
        </w:rPr>
        <w:t xml:space="preserve">The currently assigned weight is 5. Assigning higher weight (10 or 20) makes for very long sentences that are just word-salad. </w:t>
      </w:r>
      <w:r w:rsidR="004E6355">
        <w:rPr>
          <w:rFonts w:asciiTheme="majorHAnsi" w:eastAsiaTheme="majorEastAsia" w:hAnsiTheme="majorHAnsi" w:cstheme="majorBidi"/>
          <w:color w:val="2E2E2E" w:themeColor="accent2"/>
          <w:sz w:val="32"/>
          <w:szCs w:val="32"/>
        </w:rPr>
        <w:t xml:space="preserve">5 seems like a good baseline. </w:t>
      </w:r>
    </w:p>
    <w:p w14:paraId="563F0237" w14:textId="10690B59" w:rsidR="00460B05" w:rsidRPr="00266320" w:rsidRDefault="005C771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assign slightly higher probability to np</w:t>
      </w:r>
    </w:p>
    <w:p w14:paraId="4D09F8C5" w14:textId="4F16C2F6" w:rsidR="00460B05" w:rsidRDefault="00425A12" w:rsidP="00425A12">
      <w:pPr>
        <w:rPr>
          <w:sz w:val="32"/>
          <w:szCs w:val="32"/>
        </w:rPr>
      </w:pPr>
      <w:r>
        <w:rPr>
          <w:sz w:val="32"/>
          <w:szCs w:val="32"/>
        </w:rPr>
        <w:t xml:space="preserve">Assigning higher probability to the Noun production </w:t>
      </w:r>
    </w:p>
    <w:p w14:paraId="71226201" w14:textId="18626B4D" w:rsidR="00425A12" w:rsidRDefault="00425A12" w:rsidP="00425A12">
      <w:pPr>
        <w:rPr>
          <w:sz w:val="32"/>
          <w:szCs w:val="32"/>
        </w:rPr>
      </w:pPr>
      <w:r>
        <w:rPr>
          <w:sz w:val="32"/>
          <w:szCs w:val="32"/>
        </w:rPr>
        <w:t xml:space="preserve">Noun -&gt; Proper (previously 1), makes for sentences that have proper names more often. </w:t>
      </w:r>
      <w:r w:rsidR="00876AB7">
        <w:rPr>
          <w:sz w:val="32"/>
          <w:szCs w:val="32"/>
        </w:rPr>
        <w:t xml:space="preserve"> The weight assigned right now is 2. </w:t>
      </w:r>
    </w:p>
    <w:p w14:paraId="5D30160D" w14:textId="77777777" w:rsidR="004749E4" w:rsidRDefault="004749E4" w:rsidP="00425A12">
      <w:pPr>
        <w:rPr>
          <w:sz w:val="32"/>
          <w:szCs w:val="32"/>
        </w:rPr>
      </w:pPr>
    </w:p>
    <w:p w14:paraId="18CACD43" w14:textId="77777777" w:rsidR="004749E4" w:rsidRDefault="004749E4" w:rsidP="00425A12">
      <w:pPr>
        <w:rPr>
          <w:sz w:val="32"/>
          <w:szCs w:val="32"/>
        </w:rPr>
      </w:pPr>
    </w:p>
    <w:p w14:paraId="37314354" w14:textId="6BCEF7B6" w:rsidR="004749E4" w:rsidRDefault="004749E4" w:rsidP="00B47F63">
      <w:pPr>
        <w:pStyle w:val="Title"/>
      </w:pPr>
      <w:bookmarkStart w:id="0" w:name="_GoBack"/>
      <w:bookmarkEnd w:id="0"/>
      <w:r>
        <w:lastRenderedPageBreak/>
        <w:t xml:space="preserve">EXAMPLES: </w:t>
      </w:r>
    </w:p>
    <w:p w14:paraId="77F0CBFF" w14:textId="4B92D636" w:rsidR="004749E4" w:rsidRDefault="004749E4" w:rsidP="00425A12">
      <w:pPr>
        <w:rPr>
          <w:sz w:val="32"/>
          <w:szCs w:val="32"/>
        </w:rPr>
      </w:pPr>
      <w:r w:rsidRPr="004749E4">
        <w:rPr>
          <w:sz w:val="32"/>
          <w:szCs w:val="32"/>
        </w:rPr>
        <w:t>Uther Pendragon is another defeater</w:t>
      </w:r>
    </w:p>
    <w:p w14:paraId="5B30B3CD" w14:textId="7FED3CB8" w:rsidR="004749E4" w:rsidRDefault="004749E4" w:rsidP="00425A12">
      <w:pPr>
        <w:rPr>
          <w:sz w:val="32"/>
          <w:szCs w:val="32"/>
        </w:rPr>
      </w:pPr>
      <w:r w:rsidRPr="004749E4">
        <w:rPr>
          <w:sz w:val="32"/>
          <w:szCs w:val="32"/>
        </w:rPr>
        <w:t>this swallow has this husk across the story with a fruit</w:t>
      </w:r>
    </w:p>
    <w:p w14:paraId="26BF4C0E" w14:textId="7EF47E0C" w:rsidR="006C0C7F" w:rsidRDefault="006C0C7F" w:rsidP="00425A12">
      <w:pPr>
        <w:rPr>
          <w:sz w:val="32"/>
          <w:szCs w:val="32"/>
        </w:rPr>
      </w:pPr>
      <w:r w:rsidRPr="006C0C7F">
        <w:rPr>
          <w:sz w:val="32"/>
          <w:szCs w:val="32"/>
        </w:rPr>
        <w:t>the fruit covers the chalice</w:t>
      </w:r>
    </w:p>
    <w:p w14:paraId="628178CC" w14:textId="632338A9" w:rsidR="00841A7D" w:rsidRDefault="00841A7D" w:rsidP="00425A12">
      <w:pPr>
        <w:rPr>
          <w:sz w:val="32"/>
          <w:szCs w:val="32"/>
        </w:rPr>
      </w:pPr>
      <w:r w:rsidRPr="00841A7D">
        <w:rPr>
          <w:sz w:val="32"/>
          <w:szCs w:val="32"/>
        </w:rPr>
        <w:t xml:space="preserve">Sir </w:t>
      </w:r>
      <w:proofErr w:type="spellStart"/>
      <w:r w:rsidRPr="00841A7D">
        <w:rPr>
          <w:sz w:val="32"/>
          <w:szCs w:val="32"/>
        </w:rPr>
        <w:t>Bedevere</w:t>
      </w:r>
      <w:proofErr w:type="spellEnd"/>
      <w:r w:rsidRPr="00841A7D">
        <w:rPr>
          <w:sz w:val="32"/>
          <w:szCs w:val="32"/>
        </w:rPr>
        <w:t xml:space="preserve"> covers the castle</w:t>
      </w:r>
    </w:p>
    <w:p w14:paraId="0494902B" w14:textId="1100FBD1" w:rsidR="006C0C7F" w:rsidRDefault="006C0C7F" w:rsidP="00425A12">
      <w:pPr>
        <w:rPr>
          <w:sz w:val="32"/>
          <w:szCs w:val="32"/>
        </w:rPr>
      </w:pPr>
      <w:r w:rsidRPr="006C0C7F">
        <w:rPr>
          <w:sz w:val="32"/>
          <w:szCs w:val="32"/>
        </w:rPr>
        <w:t xml:space="preserve">the defeater is </w:t>
      </w:r>
      <w:proofErr w:type="spellStart"/>
      <w:r w:rsidRPr="006C0C7F">
        <w:rPr>
          <w:sz w:val="32"/>
          <w:szCs w:val="32"/>
        </w:rPr>
        <w:t>Uther</w:t>
      </w:r>
      <w:proofErr w:type="spellEnd"/>
      <w:r w:rsidRPr="006C0C7F">
        <w:rPr>
          <w:sz w:val="32"/>
          <w:szCs w:val="32"/>
        </w:rPr>
        <w:t xml:space="preserve"> Pendragon</w:t>
      </w:r>
    </w:p>
    <w:p w14:paraId="7E8F2A74" w14:textId="0AABA108" w:rsidR="00FE543D" w:rsidRDefault="00FE543D" w:rsidP="00425A12">
      <w:pPr>
        <w:rPr>
          <w:sz w:val="32"/>
          <w:szCs w:val="32"/>
        </w:rPr>
      </w:pPr>
      <w:r w:rsidRPr="00FE543D">
        <w:rPr>
          <w:sz w:val="32"/>
          <w:szCs w:val="32"/>
        </w:rPr>
        <w:t>Arthur carries another master</w:t>
      </w:r>
    </w:p>
    <w:p w14:paraId="5EC00060" w14:textId="710F182C" w:rsidR="00DE0C09" w:rsidRDefault="00DE0C09" w:rsidP="00425A12">
      <w:pPr>
        <w:rPr>
          <w:sz w:val="32"/>
          <w:szCs w:val="32"/>
        </w:rPr>
      </w:pPr>
      <w:r w:rsidRPr="00DE0C09">
        <w:rPr>
          <w:sz w:val="32"/>
          <w:szCs w:val="32"/>
        </w:rPr>
        <w:t>no story has this land with each corner over the chalice</w:t>
      </w:r>
    </w:p>
    <w:p w14:paraId="1E171451" w14:textId="38F82248" w:rsidR="007375BD" w:rsidRDefault="007375BD" w:rsidP="00425A12">
      <w:pPr>
        <w:rPr>
          <w:sz w:val="32"/>
          <w:szCs w:val="32"/>
        </w:rPr>
      </w:pPr>
      <w:r w:rsidRPr="007375BD">
        <w:rPr>
          <w:sz w:val="32"/>
          <w:szCs w:val="32"/>
        </w:rPr>
        <w:t>Arthur has that horse</w:t>
      </w:r>
    </w:p>
    <w:p w14:paraId="1C6C1F80" w14:textId="78FE23AB" w:rsidR="009D641E" w:rsidRDefault="009D641E" w:rsidP="00425A12">
      <w:pPr>
        <w:rPr>
          <w:sz w:val="32"/>
          <w:szCs w:val="32"/>
        </w:rPr>
      </w:pPr>
      <w:r w:rsidRPr="009D641E">
        <w:rPr>
          <w:sz w:val="32"/>
          <w:szCs w:val="32"/>
        </w:rPr>
        <w:t>the castle carries the pound with another story</w:t>
      </w:r>
    </w:p>
    <w:p w14:paraId="7563D993" w14:textId="745E1F7D" w:rsidR="00AA47FD" w:rsidRDefault="00AA47FD" w:rsidP="00425A12">
      <w:pPr>
        <w:rPr>
          <w:sz w:val="32"/>
          <w:szCs w:val="32"/>
        </w:rPr>
      </w:pPr>
      <w:r w:rsidRPr="00AA47FD">
        <w:rPr>
          <w:sz w:val="32"/>
          <w:szCs w:val="32"/>
        </w:rPr>
        <w:t>the master above the corner is Patsy</w:t>
      </w:r>
    </w:p>
    <w:p w14:paraId="32F076CC" w14:textId="53AF7377" w:rsidR="00C0708D" w:rsidRDefault="00C0708D" w:rsidP="00425A12">
      <w:pPr>
        <w:rPr>
          <w:sz w:val="32"/>
          <w:szCs w:val="32"/>
        </w:rPr>
      </w:pPr>
      <w:r w:rsidRPr="00C0708D">
        <w:rPr>
          <w:sz w:val="32"/>
          <w:szCs w:val="32"/>
        </w:rPr>
        <w:t>a horse rides no castle</w:t>
      </w:r>
    </w:p>
    <w:p w14:paraId="0913548E" w14:textId="0CAAA50B" w:rsidR="006C7AD8" w:rsidRDefault="006C7AD8" w:rsidP="00425A12">
      <w:pPr>
        <w:rPr>
          <w:sz w:val="32"/>
          <w:szCs w:val="32"/>
        </w:rPr>
      </w:pPr>
      <w:r w:rsidRPr="006C7AD8">
        <w:rPr>
          <w:sz w:val="32"/>
          <w:szCs w:val="32"/>
        </w:rPr>
        <w:t>Arthur has a story</w:t>
      </w:r>
    </w:p>
    <w:p w14:paraId="368EFCF7" w14:textId="02FA49AD" w:rsidR="008D5320" w:rsidRDefault="008D5320" w:rsidP="00425A12">
      <w:pPr>
        <w:rPr>
          <w:sz w:val="32"/>
          <w:szCs w:val="32"/>
        </w:rPr>
      </w:pPr>
      <w:r w:rsidRPr="008D5320">
        <w:rPr>
          <w:sz w:val="32"/>
          <w:szCs w:val="32"/>
        </w:rPr>
        <w:t>any weight covers the master through a story at every castle</w:t>
      </w:r>
    </w:p>
    <w:p w14:paraId="761F9DD5" w14:textId="3853B594" w:rsidR="004332E0" w:rsidRDefault="004332E0" w:rsidP="00425A12">
      <w:pPr>
        <w:rPr>
          <w:sz w:val="32"/>
          <w:szCs w:val="32"/>
        </w:rPr>
      </w:pPr>
      <w:r w:rsidRPr="004332E0">
        <w:rPr>
          <w:sz w:val="32"/>
          <w:szCs w:val="32"/>
        </w:rPr>
        <w:t>the quest above another quest has the story</w:t>
      </w:r>
    </w:p>
    <w:p w14:paraId="357E9852" w14:textId="6F54D582" w:rsidR="00D55AF2" w:rsidRDefault="00D55AF2" w:rsidP="00425A12">
      <w:pPr>
        <w:rPr>
          <w:sz w:val="32"/>
          <w:szCs w:val="32"/>
        </w:rPr>
      </w:pPr>
      <w:r w:rsidRPr="00D55AF2">
        <w:rPr>
          <w:sz w:val="32"/>
          <w:szCs w:val="32"/>
        </w:rPr>
        <w:t>a story is another coconut on no story</w:t>
      </w:r>
    </w:p>
    <w:p w14:paraId="5294D6D7" w14:textId="18A610C9" w:rsidR="009C2ED0" w:rsidRPr="00266320" w:rsidRDefault="009C2ED0" w:rsidP="00425A12">
      <w:pPr>
        <w:rPr>
          <w:sz w:val="32"/>
          <w:szCs w:val="32"/>
        </w:rPr>
      </w:pPr>
      <w:r w:rsidRPr="009C2ED0">
        <w:rPr>
          <w:sz w:val="32"/>
          <w:szCs w:val="32"/>
        </w:rPr>
        <w:t>each castle has the defeater below another master</w:t>
      </w:r>
    </w:p>
    <w:sectPr w:rsidR="009C2ED0" w:rsidRPr="0026632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839A6" w14:textId="77777777" w:rsidR="00174AD4" w:rsidRDefault="00174AD4">
      <w:pPr>
        <w:spacing w:after="0" w:line="240" w:lineRule="auto"/>
      </w:pPr>
      <w:r>
        <w:separator/>
      </w:r>
    </w:p>
    <w:p w14:paraId="4B084D34" w14:textId="77777777" w:rsidR="00174AD4" w:rsidRDefault="00174AD4"/>
  </w:endnote>
  <w:endnote w:type="continuationSeparator" w:id="0">
    <w:p w14:paraId="7E3CFDA3" w14:textId="77777777" w:rsidR="00174AD4" w:rsidRDefault="00174AD4">
      <w:pPr>
        <w:spacing w:after="0" w:line="240" w:lineRule="auto"/>
      </w:pPr>
      <w:r>
        <w:continuationSeparator/>
      </w:r>
    </w:p>
    <w:p w14:paraId="04DB51A0" w14:textId="77777777" w:rsidR="00174AD4" w:rsidRDefault="00174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5D614" w14:textId="77777777" w:rsidR="00460B05" w:rsidRDefault="00B83E5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47F6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F47FD" w14:textId="77777777" w:rsidR="00174AD4" w:rsidRDefault="00174AD4">
      <w:pPr>
        <w:spacing w:after="0" w:line="240" w:lineRule="auto"/>
      </w:pPr>
      <w:r>
        <w:separator/>
      </w:r>
    </w:p>
    <w:p w14:paraId="29999725" w14:textId="77777777" w:rsidR="00174AD4" w:rsidRDefault="00174AD4"/>
  </w:footnote>
  <w:footnote w:type="continuationSeparator" w:id="0">
    <w:p w14:paraId="5DDA953F" w14:textId="77777777" w:rsidR="00174AD4" w:rsidRDefault="00174AD4">
      <w:pPr>
        <w:spacing w:after="0" w:line="240" w:lineRule="auto"/>
      </w:pPr>
      <w:r>
        <w:continuationSeparator/>
      </w:r>
    </w:p>
    <w:p w14:paraId="259C85F4" w14:textId="77777777" w:rsidR="00174AD4" w:rsidRDefault="00174AD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20"/>
    <w:rsid w:val="001013B0"/>
    <w:rsid w:val="00174AD4"/>
    <w:rsid w:val="00241429"/>
    <w:rsid w:val="00266320"/>
    <w:rsid w:val="003F43A5"/>
    <w:rsid w:val="00425A12"/>
    <w:rsid w:val="004332E0"/>
    <w:rsid w:val="00434D3F"/>
    <w:rsid w:val="00460B05"/>
    <w:rsid w:val="004749E4"/>
    <w:rsid w:val="004E6355"/>
    <w:rsid w:val="004F5BC0"/>
    <w:rsid w:val="00504E86"/>
    <w:rsid w:val="005C771F"/>
    <w:rsid w:val="005D3EAB"/>
    <w:rsid w:val="0066396C"/>
    <w:rsid w:val="006C0C7F"/>
    <w:rsid w:val="006C7AD8"/>
    <w:rsid w:val="007246BF"/>
    <w:rsid w:val="007375BD"/>
    <w:rsid w:val="0074007A"/>
    <w:rsid w:val="0081577D"/>
    <w:rsid w:val="00841A7D"/>
    <w:rsid w:val="00876AB7"/>
    <w:rsid w:val="008C5030"/>
    <w:rsid w:val="008D5320"/>
    <w:rsid w:val="008F5F8D"/>
    <w:rsid w:val="009C2ED0"/>
    <w:rsid w:val="009D33DA"/>
    <w:rsid w:val="009D641E"/>
    <w:rsid w:val="00AA47FD"/>
    <w:rsid w:val="00B47F63"/>
    <w:rsid w:val="00B83E5D"/>
    <w:rsid w:val="00BD303F"/>
    <w:rsid w:val="00C0708D"/>
    <w:rsid w:val="00D55AF2"/>
    <w:rsid w:val="00DE0C09"/>
    <w:rsid w:val="00F11B88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32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dmin/Library/Containers/com.microsoft.Word/Data/Library/Caches/1639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17</TotalTime>
  <Pages>2</Pages>
  <Words>230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Jayesh Thakar</dc:creator>
  <cp:keywords/>
  <dc:description/>
  <cp:lastModifiedBy>Manthan Jayesh Thakar</cp:lastModifiedBy>
  <cp:revision>50</cp:revision>
  <dcterms:created xsi:type="dcterms:W3CDTF">2016-03-09T06:15:00Z</dcterms:created>
  <dcterms:modified xsi:type="dcterms:W3CDTF">2016-03-09T06:58:00Z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